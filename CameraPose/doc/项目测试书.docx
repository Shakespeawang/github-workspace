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tabs>
          <w:tab w:val="right" w:leader="dot" w:pos="8306"/>
        </w:tabs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目录</w:t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instrText xml:space="preserve">TOC \o "1-3" \h \u </w:instrText>
      </w: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_Toc32203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测试1</w:t>
      </w:r>
      <w:r>
        <w:tab/>
      </w:r>
      <w:r>
        <w:fldChar w:fldCharType="begin"/>
      </w:r>
      <w:r>
        <w:instrText xml:space="preserve"> PAGEREF _Toc32203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_Toc32616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_Toc32616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_Toc12678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_Toc12678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_Toc13367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_Toc13367 </w:instrText>
      </w:r>
      <w:r>
        <w:fldChar w:fldCharType="separate"/>
      </w:r>
      <w:r>
        <w:t>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_Toc26418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_Toc26418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_Toc19085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_Toc19085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_Toc25421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_Toc25421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_Toc27016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测试2</w:t>
      </w:r>
      <w:r>
        <w:tab/>
      </w:r>
      <w:r>
        <w:fldChar w:fldCharType="begin"/>
      </w:r>
      <w:r>
        <w:instrText xml:space="preserve"> PAGEREF _Toc27016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_Toc23187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_Toc23187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_Toc23724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_Toc23724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_Toc30056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_Toc30056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_Toc12811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_Toc12811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_Toc31694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_Toc31694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_Toc8950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_Toc8950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_Toc21977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szCs w:val="28"/>
          <w:lang w:val="en-US" w:eastAsia="zh-CN"/>
        </w:rPr>
        <w:t>测试3</w:t>
      </w:r>
      <w:r>
        <w:tab/>
      </w:r>
      <w:r>
        <w:fldChar w:fldCharType="begin"/>
      </w:r>
      <w:r>
        <w:instrText xml:space="preserve"> PAGEREF _Toc21977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_Toc25359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初始值立体匹配图</w:t>
      </w:r>
      <w:r>
        <w:tab/>
      </w:r>
      <w:r>
        <w:fldChar w:fldCharType="begin"/>
      </w:r>
      <w:r>
        <w:instrText xml:space="preserve"> PAGEREF _Toc25359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_Toc11519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优化值立体匹配图</w:t>
      </w:r>
      <w:r>
        <w:tab/>
      </w:r>
      <w:r>
        <w:fldChar w:fldCharType="begin"/>
      </w:r>
      <w:r>
        <w:instrText xml:space="preserve"> PAGEREF _Toc11519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_Toc4326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初始值视差图</w:t>
      </w:r>
      <w:r>
        <w:tab/>
      </w:r>
      <w:r>
        <w:fldChar w:fldCharType="begin"/>
      </w:r>
      <w:r>
        <w:instrText xml:space="preserve"> PAGEREF _Toc4326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_Toc7356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优化值视差图</w:t>
      </w:r>
      <w:r>
        <w:tab/>
      </w:r>
      <w:r>
        <w:fldChar w:fldCharType="begin"/>
      </w:r>
      <w:r>
        <w:instrText xml:space="preserve"> PAGEREF _Toc7356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_Toc7308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初始值RT</w:t>
      </w:r>
      <w:r>
        <w:tab/>
      </w:r>
      <w:r>
        <w:fldChar w:fldCharType="begin"/>
      </w:r>
      <w:r>
        <w:instrText xml:space="preserve"> PAGEREF _Toc7308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_Toc5459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/>
          <w:bCs/>
          <w:szCs w:val="24"/>
          <w:lang w:val="en-US" w:eastAsia="zh-CN"/>
        </w:rPr>
        <w:t>优化值RT</w:t>
      </w:r>
      <w:r>
        <w:tab/>
      </w:r>
      <w:r>
        <w:fldChar w:fldCharType="begin"/>
      </w:r>
      <w:r>
        <w:instrText xml:space="preserve"> PAGEREF _Toc5459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Cs w:val="30"/>
          <w:lang w:val="en-US" w:eastAsia="zh-CN"/>
        </w:rPr>
        <w:instrText xml:space="preserve"> HYPERLINK \l _Toc23494 </w:instrText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separate"/>
      </w:r>
      <w:r>
        <w:rPr>
          <w:rFonts w:hint="eastAsia" w:ascii="黑体" w:hAnsi="黑体" w:eastAsia="黑体" w:cs="黑体"/>
          <w:bCs/>
          <w:szCs w:val="28"/>
          <w:lang w:val="en-US" w:eastAsia="zh-CN"/>
        </w:rPr>
        <w:t>结论</w:t>
      </w:r>
      <w:r>
        <w:tab/>
      </w:r>
      <w:r>
        <w:fldChar w:fldCharType="begin"/>
      </w:r>
      <w:r>
        <w:instrText xml:space="preserve"> PAGEREF _Toc23494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Cs w:val="30"/>
          <w:lang w:val="en-US" w:eastAsia="zh-CN"/>
        </w:rPr>
        <w:fldChar w:fldCharType="end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br w:type="page"/>
      </w:r>
    </w:p>
    <w:p>
      <w:pPr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项目测试书</w:t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0" w:name="_Toc32203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测试1</w:t>
      </w:r>
      <w:bookmarkEnd w:id="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左图（图漾红外相机拍摄于晴天上午）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86910" cy="3364865"/>
            <wp:effectExtent l="0" t="0" r="8890" b="6985"/>
            <wp:docPr id="3" name="图片 3" descr="5_lef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_leftI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（图漾红外相机拍摄于晴天上午）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96435" cy="3372485"/>
            <wp:effectExtent l="0" t="0" r="18415" b="18415"/>
            <wp:docPr id="4" name="图片 4" descr="5_right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_rightIR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974850"/>
            <wp:effectExtent l="0" t="0" r="10795" b="6350"/>
            <wp:docPr id="5" name="图片 5" descr="5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.imageMatche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80</w:t>
      </w:r>
    </w:p>
    <w:p>
      <w:pPr>
        <w:spacing w:line="36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6" name="图片 6" descr="5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.matchAgai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Matched points count: 64</w:t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" w:name="_Toc32616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1"/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7" name="图片 7" descr="5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.init.stereoRectif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26" name="图片 26" descr="5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.init.stereoRectif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bookmarkStart w:id="2" w:name="OLE_LINK1"/>
      <w:r>
        <w:rPr>
          <w:rFonts w:hint="eastAsia"/>
          <w:sz w:val="24"/>
          <w:szCs w:val="24"/>
          <w:lang w:val="en-US" w:eastAsia="zh-CN"/>
        </w:rPr>
        <w:t>图漾参数&amp;加入畸变</w:t>
      </w:r>
      <w:bookmarkEnd w:id="2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31" name="图片 31" descr="5.tuyang.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.tuyang..stereoRectif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3" w:name="_Toc12678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3"/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8" name="图片 8" descr="5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.opt.stereoRectify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不加入畸变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1974850"/>
            <wp:effectExtent l="0" t="0" r="8255" b="6350"/>
            <wp:docPr id="27" name="图片 27" descr="5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.opt.stereoRectif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74850"/>
            <wp:effectExtent l="0" t="0" r="8255" b="6350"/>
            <wp:docPr id="32" name="图片 32" descr="5.tuyang.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5.tuyang..stereoRectif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4" w:name="_Toc13367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4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58795" cy="2293620"/>
            <wp:effectExtent l="0" t="0" r="8255" b="11430"/>
            <wp:docPr id="13" name="图片 13" descr="5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.init.disparit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0.363743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95625" cy="2321560"/>
            <wp:effectExtent l="0" t="0" r="9525" b="2540"/>
            <wp:docPr id="28" name="图片 28" descr="5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5.init.disparit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0.302716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4675" cy="2335530"/>
            <wp:effectExtent l="0" t="0" r="9525" b="7620"/>
            <wp:docPr id="33" name="图片 33" descr="5.tuyang.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.tuyang..disparit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0.54722</w:t>
      </w:r>
    </w:p>
    <w:p>
      <w: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5" w:name="_Toc26418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5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63875" cy="2298065"/>
            <wp:effectExtent l="0" t="0" r="3175" b="6985"/>
            <wp:docPr id="22" name="图片 22" descr="5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.opt.disparit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0.363743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6425" cy="2359660"/>
            <wp:effectExtent l="0" t="0" r="15875" b="2540"/>
            <wp:docPr id="29" name="图片 29" descr="5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.opt.disparit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0.749272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4675" cy="2335530"/>
            <wp:effectExtent l="0" t="0" r="9525" b="7620"/>
            <wp:docPr id="34" name="图片 34" descr="5.tuyang.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.tuyang..disparity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0.54722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6" w:name="_Toc19085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6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init_R: [0.9999055116605785, -0.008031208587424149, -0.01115649763239074;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0.008099732048651692, 0.9999485268809527, 0.006110477015139774;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0.01110684885718283, -0.006200264287737289, 0.9999190940427257]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init_t: [-0.9335444116925968;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0.1558272207037053;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0.3228199322924186]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init_R: [0.9999055116605785, -0.008031208587424149, -0.01115649763239074;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0.008099732048651692, 0.9999485268809527, 0.006110477015139774;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0.01110684885718283, -0.006200264287737289, 0.9999190940427257]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init_t: [-0.9335444116925968;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0.1558272207037053;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0.3228199322924186]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/>
        </w:rPr>
      </w:pPr>
      <w:r>
        <w:rPr>
          <w:rFonts w:hint="eastAsia"/>
        </w:rPr>
        <w:t>R: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3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[ 0.998988, -0.000726, -0.044964, 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0.000697, 1.000000, -0.000664,</w:t>
      </w:r>
    </w:p>
    <w:p>
      <w:pPr>
        <w:rPr>
          <w:rFonts w:hint="eastAsia"/>
        </w:rPr>
      </w:pPr>
      <w:r>
        <w:rPr>
          <w:rFonts w:hint="eastAsia"/>
        </w:rPr>
        <w:t xml:space="preserve">       0.044965, 0.000632,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0.998988 ]</w:t>
      </w:r>
    </w:p>
    <w:p>
      <w:pPr>
        <w:rPr>
          <w:rFonts w:hint="eastAsia"/>
        </w:rPr>
      </w:pPr>
      <w:r>
        <w:rPr>
          <w:rFonts w:hint="eastAsia"/>
        </w:rPr>
        <w:t>T: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1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-55.046494, -0.151689,</w:t>
      </w:r>
    </w:p>
    <w:p>
      <w:r>
        <w:rPr>
          <w:rFonts w:hint="eastAsia"/>
        </w:rPr>
        <w:t xml:space="preserve">       0.192080 ]</w:t>
      </w:r>
    </w:p>
    <w:p>
      <w:r>
        <w:br w:type="page"/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7" w:name="_Toc25421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7"/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opt_R: [0.9998976878269539, 0.0003406111290624558, 0.01430027490540936;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-0.0003198200311668632, 0.9999988886608165, -0.001456156680987498;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-0.01430075499612473, 0.001451434184067228, 0.9998966855357359]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opt_t: [-2.445787197455032;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0.07638151082038659;</w:t>
      </w:r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 xml:space="preserve"> 0.02816073507294177]</w:t>
      </w:r>
    </w:p>
    <w:p>
      <w:pPr>
        <w:spacing w:line="240" w:lineRule="auto"/>
        <w:rPr>
          <w:rFonts w:hint="eastAsia" w:eastAsiaTheme="minorEastAsia"/>
          <w:lang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不</w:t>
      </w:r>
      <w:r>
        <w:rPr>
          <w:rFonts w:hint="eastAsia" w:asciiTheme="majorEastAsia" w:hAnsiTheme="majorEastAsia" w:eastAsiaTheme="majorEastAsia" w:cstheme="majorEastAsia"/>
          <w:sz w:val="24"/>
          <w:szCs w:val="24"/>
        </w:rPr>
        <w:t>加入畸变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opt_R: [0.9998976878269539, 0.0003406111290624558, 0.01430027490540936;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-0.0003198200311668632, 0.9999988886608165, -0.001456156680987498;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-0.01430075499612473, 0.001451434184067228, 0.9998966855357359]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opt_t: [-2.445787197455032;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0.07638151082038659;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0.02816073507294177]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/>
        </w:rPr>
      </w:pPr>
      <w:r>
        <w:rPr>
          <w:rFonts w:hint="eastAsia"/>
        </w:rPr>
        <w:t>R: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3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[ 0.998988, -0.000726, -0.044964, 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0.000697, 1.000000, -0.000664,</w:t>
      </w:r>
    </w:p>
    <w:p>
      <w:pPr>
        <w:rPr>
          <w:rFonts w:hint="eastAsia"/>
        </w:rPr>
      </w:pPr>
      <w:r>
        <w:rPr>
          <w:rFonts w:hint="eastAsia"/>
        </w:rPr>
        <w:t xml:space="preserve">       0.044965, 0.000632,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0.998988 ]</w:t>
      </w:r>
    </w:p>
    <w:p>
      <w:pPr>
        <w:rPr>
          <w:rFonts w:hint="eastAsia"/>
        </w:rPr>
      </w:pPr>
      <w:r>
        <w:rPr>
          <w:rFonts w:hint="eastAsia"/>
        </w:rPr>
        <w:t>T: !!opencv-matrix</w:t>
      </w:r>
    </w:p>
    <w:p>
      <w:pPr>
        <w:rPr>
          <w:rFonts w:hint="eastAsia"/>
        </w:rPr>
      </w:pPr>
      <w:r>
        <w:rPr>
          <w:rFonts w:hint="eastAsia"/>
        </w:rPr>
        <w:t xml:space="preserve">   rows: 3</w:t>
      </w:r>
    </w:p>
    <w:p>
      <w:pPr>
        <w:rPr>
          <w:rFonts w:hint="eastAsia"/>
        </w:rPr>
      </w:pPr>
      <w:r>
        <w:rPr>
          <w:rFonts w:hint="eastAsia"/>
        </w:rPr>
        <w:t xml:space="preserve">   cols: 1</w:t>
      </w:r>
    </w:p>
    <w:p>
      <w:pPr>
        <w:rPr>
          <w:rFonts w:hint="eastAsia"/>
        </w:rPr>
      </w:pPr>
      <w:r>
        <w:rPr>
          <w:rFonts w:hint="eastAsia"/>
        </w:rPr>
        <w:t xml:space="preserve">   dt: d</w:t>
      </w:r>
    </w:p>
    <w:p>
      <w:pPr>
        <w:rPr>
          <w:rFonts w:hint="eastAsia"/>
        </w:rPr>
      </w:pPr>
      <w:r>
        <w:rPr>
          <w:rFonts w:hint="eastAsia"/>
        </w:rPr>
        <w:t xml:space="preserve">   data: [ -55.046494, -0.151689,</w:t>
      </w:r>
    </w:p>
    <w:p>
      <w:r>
        <w:rPr>
          <w:rFonts w:hint="eastAsia"/>
        </w:rPr>
        <w:t xml:space="preserve">       0.192080 ]</w:t>
      </w:r>
    </w:p>
    <w:p/>
    <w:p>
      <w:r>
        <w:br w:type="page"/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8" w:name="_Toc27016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测试2</w:t>
      </w:r>
      <w:bookmarkEnd w:id="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左图（Kitti数据集00_image0_004540）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1" name="图片 51" descr="00_image0_00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00_image0_0045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（Kitti数据集00_image1_004540）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2" name="图片 52" descr="00_image1_00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00_image1_0045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98195"/>
            <wp:effectExtent l="0" t="0" r="5715" b="1905"/>
            <wp:docPr id="53" name="图片 53" descr="4540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4540.imageMatche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122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54" name="图片 54" descr="4540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4540.matchAgai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 xml:space="preserve">Matched points count: </w:t>
      </w:r>
      <w:r>
        <w:rPr>
          <w:rFonts w:hint="eastAsia"/>
          <w:lang w:val="en-US" w:eastAsia="zh-CN"/>
        </w:rPr>
        <w:t>104</w:t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pStyle w:val="3"/>
        <w:spacing w:line="240" w:lineRule="auto"/>
        <w:rPr>
          <w:rFonts w:hint="eastAsia" w:eastAsiaTheme="minorEastAsia"/>
          <w:lang w:val="en-US" w:eastAsia="zh-CN"/>
        </w:rPr>
      </w:pPr>
      <w:bookmarkStart w:id="9" w:name="_Toc23187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9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0" name="图片 80" descr="4540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4540.init.stereoRectify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90" name="图片 90" descr="4540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4540.rt.stereoRectif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4"/>
          <w:szCs w:val="24"/>
          <w:lang w:val="en-US" w:eastAsia="zh-CN"/>
        </w:rPr>
      </w:pPr>
      <w:bookmarkStart w:id="10" w:name="_Toc23724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1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1" name="图片 81" descr="4540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4540.opt.stereoRectify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88" name="图片 88" descr="4540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4540.rt.stereoRectify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1" w:name="_Toc30056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11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5" name="图片 55" descr="4540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4540.init.disparit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0.52426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2" w:name="_Toc12811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12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57" name="图片 57" descr="4540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4540.opt.disparit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0.663145</w:t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9" name="图片 89" descr="4540.r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4540.rt.disparit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</w:t>
      </w: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.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R:  [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9.989093e-01, -9.331753e-03, -4.575093e-02,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8.633629e-03, 9.998436e-01, -1.543319e-02,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4.588779e-02, 1.502136e-02, 9.988336e-01 ]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-5.583931e+00, -3.562758e+00 ,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9.696153e+01 ]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3" w:name="_Toc31694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13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init_R:[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0.9999994113361211,-0.0009063732977297873, 0.0005965021847727514;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0.0009083565524870413, 0.9999940330571133, -0.003332977429116625;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-0.000593477703734635, 0.003333517303781345, 0.9999942677068707]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init_t: [-0.925182008375794;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0.04707150765640115;</w:t>
      </w:r>
    </w:p>
    <w:p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0.3765933145246814]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4" w:name="_Toc8950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14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0.9999387366015323, -8.042219653496437e-05, 0.01106872061268584;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8.450571153473429e-05, 0.9999999285492409, -0.000368456642969879;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-0.01106869018972479, 0.0003693694401748961, 0.9999386719512855]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opt_t: [-3.191434942144243;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0.0162539816976591;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-0.01556652292077679]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br w:type="page"/>
      </w:r>
    </w:p>
    <w:p>
      <w:pPr>
        <w:pStyle w:val="2"/>
        <w:spacing w:line="240" w:lineRule="auto"/>
        <w:rPr>
          <w:rFonts w:hint="eastAsia"/>
          <w:szCs w:val="24"/>
          <w:lang w:val="en-US" w:eastAsia="zh-CN"/>
        </w:rPr>
      </w:pPr>
      <w:bookmarkStart w:id="15" w:name="_Toc21977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测试3</w:t>
      </w:r>
      <w:bookmarkEnd w:id="15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左图（Kitti数据集00_image0_004333.png）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64" name="图片 64" descr="00_image0_00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00_image0_0043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右图</w:t>
      </w:r>
      <w:r>
        <w:rPr>
          <w:rFonts w:hint="eastAsia"/>
          <w:sz w:val="24"/>
          <w:szCs w:val="24"/>
          <w:lang w:val="en-US" w:eastAsia="zh-CN"/>
        </w:rPr>
        <w:t>（Kitti数据集00_image1_004333.png）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65" name="图片 65" descr="00_image1_00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00_image1_0043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 w:val="0"/>
          <w:bCs/>
          <w:kern w:val="2"/>
          <w:sz w:val="24"/>
          <w:szCs w:val="24"/>
          <w:lang w:val="en-US" w:eastAsia="zh-CN" w:bidi="ar-SA"/>
        </w:rPr>
        <w:t>特征点匹配图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798195"/>
            <wp:effectExtent l="0" t="0" r="5715" b="1905"/>
            <wp:docPr id="67" name="图片 67" descr="4333.imageMa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4333.imageMatche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t>Init matched points count: 122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RANSAC掩码筛选特征点匹配图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66" name="图片 66" descr="4333.match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4333.matchAgain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t xml:space="preserve">Matched points count: </w:t>
      </w:r>
      <w:r>
        <w:rPr>
          <w:rFonts w:hint="eastAsia"/>
          <w:lang w:val="en-US" w:eastAsia="zh-CN"/>
        </w:rPr>
        <w:t>104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6" w:name="_Toc25359"/>
      <w:r>
        <w:rPr>
          <w:rFonts w:hint="eastAsia"/>
          <w:b w:val="0"/>
          <w:bCs/>
          <w:sz w:val="24"/>
          <w:szCs w:val="24"/>
          <w:lang w:val="en-US" w:eastAsia="zh-CN"/>
        </w:rPr>
        <w:t>初始值立体匹配图</w:t>
      </w:r>
      <w:bookmarkEnd w:id="16"/>
    </w:p>
    <w:p>
      <w:pPr>
        <w:spacing w:line="36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2" name="图片 82" descr="4333.ini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4333.init.stereoRectif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图漾参数&amp;加入畸变</w:t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spacing w:line="240" w:lineRule="auto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7" w:name="_Toc11519"/>
      <w:r>
        <w:rPr>
          <w:rFonts w:hint="eastAsia"/>
          <w:b w:val="0"/>
          <w:bCs/>
          <w:sz w:val="24"/>
          <w:szCs w:val="24"/>
          <w:lang w:val="en-US" w:eastAsia="zh-CN"/>
        </w:rPr>
        <w:t>优化值立体匹配图</w:t>
      </w:r>
      <w:bookmarkEnd w:id="17"/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98195"/>
            <wp:effectExtent l="0" t="0" r="3175" b="1905"/>
            <wp:docPr id="83" name="图片 83" descr="4333.op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333.opt.stereoRectify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8195"/>
            <wp:effectExtent l="0" t="0" r="3175" b="1905"/>
            <wp:docPr id="86" name="图片 86" descr="4333.rt.stereoRect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4333.rt.stereoRectify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8" w:name="_Toc4326"/>
      <w:r>
        <w:rPr>
          <w:rFonts w:hint="eastAsia"/>
          <w:b w:val="0"/>
          <w:bCs/>
          <w:sz w:val="24"/>
          <w:szCs w:val="24"/>
          <w:lang w:val="en-US" w:eastAsia="zh-CN"/>
        </w:rPr>
        <w:t>初始值视差图</w:t>
      </w:r>
      <w:bookmarkEnd w:id="18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4" name="图片 84" descr="4333.ini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333.init.disparity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0.170547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9" w:name="_Toc7356"/>
      <w:r>
        <w:rPr>
          <w:rFonts w:hint="eastAsia"/>
          <w:b w:val="0"/>
          <w:bCs/>
          <w:sz w:val="24"/>
          <w:szCs w:val="24"/>
          <w:lang w:val="en-US" w:eastAsia="zh-CN"/>
        </w:rPr>
        <w:t>优化值视差图</w:t>
      </w:r>
      <w:bookmarkEnd w:id="19"/>
    </w:p>
    <w:p>
      <w:pPr>
        <w:spacing w:line="240" w:lineRule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5" name="图片 85" descr="4333.op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4333.opt.disparity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0.567527</w:t>
      </w:r>
    </w:p>
    <w:p>
      <w:pPr>
        <w:spacing w:line="36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drawing>
          <wp:inline distT="0" distB="0" distL="114300" distR="114300">
            <wp:extent cx="5271135" cy="1597025"/>
            <wp:effectExtent l="0" t="0" r="5715" b="3175"/>
            <wp:docPr id="87" name="图片 87" descr="4333.rt.dispa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4333.rt.disparit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eastAsia="zh-CN"/>
        </w:rPr>
        <w:t>[INFO] Rate: 0.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20" w:name="_Toc7308"/>
      <w:r>
        <w:rPr>
          <w:rFonts w:hint="eastAsia"/>
          <w:b w:val="0"/>
          <w:bCs/>
          <w:sz w:val="24"/>
          <w:szCs w:val="24"/>
          <w:lang w:val="en-US" w:eastAsia="zh-CN"/>
        </w:rPr>
        <w:t>初始值RT</w:t>
      </w:r>
      <w:bookmarkEnd w:id="20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0.999947491804509, -0.002590725582828218, 0.009914725151327908;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0.002734937799898016, 0.9998902653065909, -0.01455944574311451;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-0.009875917633444586, 0.01458579740948328, 0.9998448483463959]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init_t: [-0.9827300317226039;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0.008244317029546647;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-0.1848613425981935]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spacing w:line="360" w:lineRule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R: [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-6.682192e-01, 5.736298e-02,7.417498e-01,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1.030929e-01,  9.945436e-01, 1.596047e-02,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-7.367869e-01, 8.713423e-02,-6.704868e-01 ]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-5.883165e+01, 1.802791e+00 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4.084132e+00 ]</w:t>
      </w:r>
    </w:p>
    <w:p>
      <w:pPr>
        <w:pStyle w:val="3"/>
        <w:spacing w:line="240" w:lineRule="auto"/>
        <w:jc w:val="both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21" w:name="_Toc5459"/>
      <w:r>
        <w:rPr>
          <w:rFonts w:hint="eastAsia"/>
          <w:b w:val="0"/>
          <w:bCs/>
          <w:sz w:val="24"/>
          <w:szCs w:val="24"/>
          <w:lang w:val="en-US" w:eastAsia="zh-CN"/>
        </w:rPr>
        <w:t>优化值RT</w:t>
      </w:r>
      <w:bookmarkEnd w:id="21"/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opt_R: [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0.9999356642054387, -0.0001901600137363719, 0.01134157348860022;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0.0001914793201458905, 0.999999975027815, -0.0001152390526181417;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-0.01134155129151652, 0.0001174033154031099, 0.9999356756465705]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>opt_t: [-1.563882333069269;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-0.006911884858700917;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t xml:space="preserve"> -0.08619794730607193]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</w:p>
    <w:p>
      <w:pPr>
        <w:spacing w:line="360" w:lineRule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Kitti自带的参数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：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R: [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-6.682192e-01, 5.736298e-02,7.417498e-01,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1.030929e-01,  9.945436e-01, 1.596047e-02,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-7.367869e-01, 8.713423e-02,-6.704868e-01 ]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T:  [ -5.883165e+01, 1.802791e+00 ,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4.084132e+00 ]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</w:rPr>
        <w:br w:type="page"/>
      </w:r>
    </w:p>
    <w:p>
      <w:pPr>
        <w:pStyle w:val="2"/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</w:pPr>
      <w:bookmarkStart w:id="22" w:name="_Toc23494"/>
      <w:r>
        <w:rPr>
          <w:rFonts w:hint="eastAsia" w:ascii="黑体" w:hAnsi="黑体" w:eastAsia="黑体" w:cs="黑体"/>
          <w:b w:val="0"/>
          <w:bCs/>
          <w:sz w:val="28"/>
          <w:szCs w:val="28"/>
          <w:lang w:val="en-US" w:eastAsia="zh-CN"/>
        </w:rPr>
        <w:t>结论</w:t>
      </w:r>
      <w:bookmarkEnd w:id="22"/>
    </w:p>
    <w:p>
      <w:pPr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Kitti提供的时间序列Ground Truth可能不是相机之间的姿态，而是其他方面的RT，从Kitti数据集中可以看出，Kitti获取图像始终是同一个姿态。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确认人：</w:t>
      </w:r>
    </w:p>
    <w:p>
      <w:pPr>
        <w:widowControl w:val="0"/>
        <w:numPr>
          <w:numId w:val="0"/>
        </w:num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确认日期：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bookmarkStart w:id="23" w:name="_GoBack"/>
      <w:bookmarkEnd w:id="23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BF15F1"/>
    <w:multiLevelType w:val="singleLevel"/>
    <w:tmpl w:val="E1BF15F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791F82"/>
    <w:rsid w:val="005E2836"/>
    <w:rsid w:val="01E1587C"/>
    <w:rsid w:val="0349376E"/>
    <w:rsid w:val="03973E09"/>
    <w:rsid w:val="04CA5C52"/>
    <w:rsid w:val="054B4A17"/>
    <w:rsid w:val="08F7352F"/>
    <w:rsid w:val="0AD60E93"/>
    <w:rsid w:val="0B2906F6"/>
    <w:rsid w:val="0B5C2E44"/>
    <w:rsid w:val="0FE44DC7"/>
    <w:rsid w:val="11190023"/>
    <w:rsid w:val="116F559E"/>
    <w:rsid w:val="19787885"/>
    <w:rsid w:val="19895CB3"/>
    <w:rsid w:val="1A134E68"/>
    <w:rsid w:val="1ADE42B1"/>
    <w:rsid w:val="1B671FAB"/>
    <w:rsid w:val="1D1D0AC6"/>
    <w:rsid w:val="21233BEB"/>
    <w:rsid w:val="21BD6E69"/>
    <w:rsid w:val="252507FE"/>
    <w:rsid w:val="2764627B"/>
    <w:rsid w:val="29B216C5"/>
    <w:rsid w:val="2CD761A2"/>
    <w:rsid w:val="2FD745BD"/>
    <w:rsid w:val="31806877"/>
    <w:rsid w:val="33636DD7"/>
    <w:rsid w:val="33B87544"/>
    <w:rsid w:val="358D6412"/>
    <w:rsid w:val="35B17900"/>
    <w:rsid w:val="37475586"/>
    <w:rsid w:val="37DE0E7A"/>
    <w:rsid w:val="436213AC"/>
    <w:rsid w:val="4572403A"/>
    <w:rsid w:val="47461AA7"/>
    <w:rsid w:val="49934F0C"/>
    <w:rsid w:val="4BB7250E"/>
    <w:rsid w:val="559B13E5"/>
    <w:rsid w:val="576640C9"/>
    <w:rsid w:val="63FD1B39"/>
    <w:rsid w:val="68931FC6"/>
    <w:rsid w:val="6ADE6573"/>
    <w:rsid w:val="6B8E1146"/>
    <w:rsid w:val="6D407084"/>
    <w:rsid w:val="6D535020"/>
    <w:rsid w:val="6DA16630"/>
    <w:rsid w:val="6E7052DD"/>
    <w:rsid w:val="6E9E5EA2"/>
    <w:rsid w:val="6EF71858"/>
    <w:rsid w:val="6F1A1173"/>
    <w:rsid w:val="720A10A9"/>
    <w:rsid w:val="72771797"/>
    <w:rsid w:val="72791F82"/>
    <w:rsid w:val="738D5BD7"/>
    <w:rsid w:val="73B7523C"/>
    <w:rsid w:val="7408418E"/>
    <w:rsid w:val="77CD2771"/>
    <w:rsid w:val="791D6208"/>
    <w:rsid w:val="7CBF7CCA"/>
    <w:rsid w:val="7CD56A7B"/>
    <w:rsid w:val="7D5F41EB"/>
    <w:rsid w:val="7DB70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7412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2018-07-26T16:23:00Z</dcterms:created>
  <dc:creator>liphone</dc:creator>
  <cp:lastModifiedBy>liphone</cp:lastModifiedBy>
  <dcterms:modified xsi:type="dcterms:W3CDTF">2018-07-26T18:35:38Z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